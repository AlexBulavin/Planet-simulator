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D3" w:rsidRDefault="003A65D3" w:rsidP="001A0D83">
      <w:pPr>
        <w:pStyle w:val="Title"/>
        <w:widowControl/>
        <w:ind w:right="-5"/>
        <w:jc w:val="left"/>
        <w:rPr>
          <w:color w:val="000000"/>
          <w:spacing w:val="-3"/>
        </w:rPr>
      </w:pPr>
      <w:bookmarkStart w:id="0" w:name="_Toc52284660"/>
    </w:p>
    <w:p w:rsidR="003A65D3" w:rsidRPr="00747FC7" w:rsidRDefault="003A65D3" w:rsidP="001A0D83">
      <w:pPr>
        <w:pStyle w:val="Title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:rsidR="003A65D3" w:rsidRPr="00703213" w:rsidRDefault="003A65D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:rsidR="003A65D3" w:rsidRDefault="003A65D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:rsidR="003A65D3" w:rsidRDefault="003A65D3" w:rsidP="001A0D83">
      <w:pPr>
        <w:spacing w:before="60"/>
        <w:ind w:left="-360" w:right="-83"/>
        <w:jc w:val="center"/>
        <w:rPr>
          <w:b/>
          <w:bCs/>
          <w:caps/>
        </w:rPr>
      </w:pPr>
    </w:p>
    <w:p w:rsidR="003A65D3" w:rsidRPr="00F94FAC" w:rsidRDefault="003A65D3" w:rsidP="001A0D83">
      <w:pPr>
        <w:spacing w:before="60"/>
        <w:ind w:left="-360" w:right="-83"/>
        <w:jc w:val="center"/>
        <w:rPr>
          <w:b/>
          <w:bCs/>
          <w:caps/>
        </w:rPr>
      </w:pPr>
    </w:p>
    <w:p w:rsidR="003A65D3" w:rsidRPr="003D5044" w:rsidRDefault="003A65D3" w:rsidP="001A0D83">
      <w:pPr>
        <w:shd w:val="clear" w:color="auto" w:fill="FFFFFF"/>
        <w:spacing w:before="1320" w:line="1001" w:lineRule="exact"/>
        <w:ind w:right="20" w:firstLine="567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:rsidR="003A65D3" w:rsidRPr="003D5044" w:rsidRDefault="003A65D3" w:rsidP="001A0D83">
      <w:pPr>
        <w:shd w:val="clear" w:color="auto" w:fill="FFFFFF"/>
        <w:tabs>
          <w:tab w:val="left" w:leader="dot" w:pos="5670"/>
        </w:tabs>
        <w:spacing w:before="1080"/>
        <w:ind w:left="567" w:right="23"/>
      </w:pPr>
      <w:r w:rsidRPr="003D5044">
        <w:rPr>
          <w:bCs/>
          <w:color w:val="000000"/>
          <w:spacing w:val="-3"/>
        </w:rPr>
        <w:t xml:space="preserve">по </w:t>
      </w:r>
      <w:r>
        <w:rPr>
          <w:rStyle w:val="fontstyle01"/>
          <w:u w:val="single"/>
        </w:rPr>
        <w:t>производственнойпрактике</w:t>
      </w:r>
      <w:r w:rsidRPr="00002D90">
        <w:rPr>
          <w:rStyle w:val="fontstyle01"/>
          <w:u w:val="single"/>
        </w:rPr>
        <w:t>:</w:t>
      </w:r>
      <w:r>
        <w:rPr>
          <w:rStyle w:val="fontstyle01"/>
          <w:u w:val="single"/>
        </w:rPr>
        <w:t>преддипломнойпрактике</w:t>
      </w:r>
      <w:r>
        <w:rPr>
          <w:bCs/>
          <w:color w:val="000000"/>
          <w:spacing w:val="-3"/>
        </w:rPr>
        <w:t>_____________</w:t>
      </w:r>
    </w:p>
    <w:p w:rsidR="003A65D3" w:rsidRPr="00D871DA" w:rsidRDefault="003A65D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:rsidR="003A65D3" w:rsidRDefault="003A65D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:rsidR="003A65D3" w:rsidRDefault="003A65D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:rsidR="003A65D3" w:rsidRDefault="003A65D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:rsidR="003A65D3" w:rsidRPr="00095654" w:rsidRDefault="003A65D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t>Краткая инструкция</w:t>
      </w:r>
    </w:p>
    <w:p w:rsidR="003A65D3" w:rsidRPr="00095654" w:rsidRDefault="003A65D3" w:rsidP="0020692C">
      <w:pPr>
        <w:pStyle w:val="ListParagraph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:rsidR="003A65D3" w:rsidRPr="00095654" w:rsidRDefault="003A65D3" w:rsidP="0020692C">
      <w:pPr>
        <w:pStyle w:val="ListParagraph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:rsidR="003A65D3" w:rsidRPr="00095654" w:rsidRDefault="003A65D3" w:rsidP="0020692C">
      <w:pPr>
        <w:pStyle w:val="ListParagraph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:rsidR="003A65D3" w:rsidRPr="00095654" w:rsidRDefault="003A65D3" w:rsidP="0020692C">
      <w:pPr>
        <w:pStyle w:val="ListParagraph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:rsidR="003A65D3" w:rsidRPr="00095654" w:rsidRDefault="003A65D3" w:rsidP="0020692C">
      <w:pPr>
        <w:pStyle w:val="ListParagraph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:rsidR="003A65D3" w:rsidRPr="00095654" w:rsidRDefault="003A65D3" w:rsidP="0020692C">
      <w:pPr>
        <w:pStyle w:val="ListParagraph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:rsidR="003A65D3" w:rsidRPr="00095654" w:rsidRDefault="003A65D3" w:rsidP="001A0D83">
      <w:pPr>
        <w:ind w:firstLine="709"/>
        <w:jc w:val="both"/>
        <w:rPr>
          <w:sz w:val="24"/>
        </w:rPr>
      </w:pPr>
    </w:p>
    <w:p w:rsidR="003A65D3" w:rsidRPr="00095654" w:rsidRDefault="003A65D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:rsidR="003A65D3" w:rsidRPr="00095654" w:rsidRDefault="003A65D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:rsidR="003A65D3" w:rsidRPr="00095654" w:rsidRDefault="003A65D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:rsidR="003A65D3" w:rsidRPr="002718D9" w:rsidRDefault="003A65D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t>2</w:t>
      </w:r>
    </w:p>
    <w:p w:rsidR="003A65D3" w:rsidRPr="00095654" w:rsidRDefault="003A65D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:rsidR="003A65D3" w:rsidRPr="00095654" w:rsidRDefault="003A65D3" w:rsidP="001A0D83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>Фамилия, имя, отчество обучающегося</w:t>
      </w:r>
      <w:r w:rsidRPr="00502C4C">
        <w:rPr>
          <w:color w:val="000000"/>
          <w:sz w:val="24"/>
          <w:szCs w:val="24"/>
          <w:u w:val="single"/>
        </w:rPr>
        <w:t>Степанов Вадим Юрьевич</w:t>
      </w:r>
      <w:r>
        <w:rPr>
          <w:color w:val="000000"/>
          <w:sz w:val="24"/>
          <w:szCs w:val="24"/>
        </w:rPr>
        <w:t>___</w:t>
      </w:r>
    </w:p>
    <w:p w:rsidR="003A65D3" w:rsidRPr="00095654" w:rsidRDefault="003A65D3" w:rsidP="001A0D83">
      <w:pPr>
        <w:shd w:val="clear" w:color="auto" w:fill="FFFFFF"/>
        <w:tabs>
          <w:tab w:val="left" w:leader="dot" w:pos="5314"/>
          <w:tab w:val="left" w:leader="dot" w:pos="6663"/>
        </w:tabs>
        <w:spacing w:line="324" w:lineRule="exact"/>
        <w:ind w:left="144" w:right="-366"/>
        <w:rPr>
          <w:sz w:val="24"/>
          <w:szCs w:val="24"/>
        </w:rPr>
      </w:pPr>
      <w:r w:rsidRPr="00095654">
        <w:rPr>
          <w:sz w:val="24"/>
          <w:szCs w:val="24"/>
        </w:rPr>
        <w:t>____________________________________________________________</w:t>
      </w:r>
    </w:p>
    <w:p w:rsidR="003A65D3" w:rsidRPr="00095654" w:rsidRDefault="003A65D3" w:rsidP="001A0D83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6"/>
          <w:sz w:val="24"/>
          <w:szCs w:val="24"/>
        </w:rPr>
        <w:t>Факультет</w:t>
      </w:r>
      <w:r w:rsidRPr="0001611C">
        <w:rPr>
          <w:color w:val="000000"/>
          <w:spacing w:val="-6"/>
          <w:sz w:val="24"/>
          <w:szCs w:val="24"/>
          <w:u w:val="single"/>
        </w:rPr>
        <w:t>ФСУ</w:t>
      </w:r>
      <w:r w:rsidRPr="00095654">
        <w:rPr>
          <w:color w:val="000000"/>
          <w:sz w:val="24"/>
          <w:szCs w:val="24"/>
        </w:rPr>
        <w:t>__________________</w:t>
      </w:r>
      <w:r>
        <w:rPr>
          <w:color w:val="000000"/>
          <w:sz w:val="24"/>
          <w:szCs w:val="24"/>
        </w:rPr>
        <w:t>___________________________</w:t>
      </w:r>
    </w:p>
    <w:p w:rsidR="003A65D3" w:rsidRPr="00095654" w:rsidRDefault="003A65D3" w:rsidP="001A0D83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Pr="004F693F">
        <w:rPr>
          <w:color w:val="000000"/>
          <w:sz w:val="24"/>
          <w:szCs w:val="24"/>
          <w:u w:val="single"/>
        </w:rPr>
        <w:t>4</w:t>
      </w:r>
      <w:r>
        <w:rPr>
          <w:color w:val="000000"/>
          <w:sz w:val="24"/>
          <w:szCs w:val="24"/>
        </w:rPr>
        <w:t>_____________</w:t>
      </w:r>
      <w:r w:rsidRPr="00095654">
        <w:rPr>
          <w:color w:val="000000"/>
          <w:spacing w:val="-3"/>
          <w:sz w:val="24"/>
          <w:szCs w:val="24"/>
        </w:rPr>
        <w:t>4. Группа №</w:t>
      </w:r>
      <w:r>
        <w:rPr>
          <w:color w:val="000000"/>
          <w:spacing w:val="-3"/>
          <w:sz w:val="24"/>
          <w:szCs w:val="24"/>
          <w:u w:val="single"/>
        </w:rPr>
        <w:t xml:space="preserve">427-2 </w:t>
      </w:r>
      <w:r>
        <w:rPr>
          <w:color w:val="000000"/>
          <w:sz w:val="24"/>
          <w:szCs w:val="24"/>
        </w:rPr>
        <w:t>____</w:t>
      </w:r>
      <w:r w:rsidRPr="00095654">
        <w:rPr>
          <w:color w:val="000000"/>
          <w:sz w:val="24"/>
          <w:szCs w:val="24"/>
        </w:rPr>
        <w:t>___________________</w:t>
      </w:r>
    </w:p>
    <w:p w:rsidR="003A65D3" w:rsidRPr="00095654" w:rsidRDefault="003A65D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Pr="009840B2">
        <w:rPr>
          <w:color w:val="000000"/>
          <w:spacing w:val="-5"/>
          <w:sz w:val="24"/>
          <w:szCs w:val="24"/>
          <w:u w:val="single"/>
        </w:rPr>
        <w:t>ИП Солдаткин Денис Викторович</w:t>
      </w:r>
      <w:r>
        <w:rPr>
          <w:color w:val="000000"/>
          <w:sz w:val="24"/>
          <w:szCs w:val="24"/>
        </w:rPr>
        <w:t>________________</w:t>
      </w:r>
    </w:p>
    <w:p w:rsidR="003A65D3" w:rsidRPr="00095654" w:rsidRDefault="003A65D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Pr="00704714">
        <w:rPr>
          <w:color w:val="000000"/>
          <w:spacing w:val="-5"/>
          <w:sz w:val="24"/>
          <w:szCs w:val="24"/>
          <w:u w:val="single"/>
        </w:rPr>
        <w:t>4 недели</w:t>
      </w:r>
      <w:r w:rsidRPr="00095654">
        <w:rPr>
          <w:color w:val="000000"/>
          <w:sz w:val="24"/>
          <w:szCs w:val="24"/>
        </w:rPr>
        <w:t>______________</w:t>
      </w:r>
      <w:r>
        <w:rPr>
          <w:color w:val="000000"/>
          <w:sz w:val="24"/>
          <w:szCs w:val="24"/>
        </w:rPr>
        <w:t>________________________</w:t>
      </w:r>
    </w:p>
    <w:p w:rsidR="003A65D3" w:rsidRPr="00095654" w:rsidRDefault="003A65D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:rsidR="003A65D3" w:rsidRPr="00095654" w:rsidRDefault="003A65D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6"/>
        <w:gridCol w:w="1495"/>
        <w:gridCol w:w="280"/>
        <w:gridCol w:w="280"/>
        <w:gridCol w:w="280"/>
        <w:gridCol w:w="280"/>
        <w:gridCol w:w="281"/>
        <w:gridCol w:w="280"/>
        <w:gridCol w:w="190"/>
        <w:gridCol w:w="89"/>
        <w:gridCol w:w="280"/>
        <w:gridCol w:w="280"/>
        <w:gridCol w:w="279"/>
        <w:gridCol w:w="280"/>
        <w:gridCol w:w="279"/>
        <w:gridCol w:w="337"/>
        <w:gridCol w:w="280"/>
        <w:gridCol w:w="279"/>
        <w:gridCol w:w="280"/>
        <w:gridCol w:w="282"/>
        <w:gridCol w:w="279"/>
        <w:gridCol w:w="280"/>
        <w:gridCol w:w="279"/>
        <w:gridCol w:w="174"/>
        <w:gridCol w:w="117"/>
      </w:tblGrid>
      <w:tr w:rsidR="003A65D3" w:rsidRPr="00677F46">
        <w:trPr>
          <w:gridBefore w:val="1"/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3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3A65D3" w:rsidRPr="00677F46">
        <w:trPr>
          <w:gridBefore w:val="1"/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:rsidR="003A65D3" w:rsidRPr="00677F46" w:rsidRDefault="003A65D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3A65D3" w:rsidRPr="00677F46">
        <w:trPr>
          <w:gridBefore w:val="1"/>
          <w:trHeight w:hRule="exact" w:val="331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97301D" w:rsidRDefault="003A65D3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1" w:type="dxa"/>
            <w:shd w:val="clear" w:color="auto" w:fill="FFFFFF"/>
          </w:tcPr>
          <w:p w:rsidR="003A65D3" w:rsidRPr="0097301D" w:rsidRDefault="003A65D3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:rsidR="003A65D3" w:rsidRPr="0097301D" w:rsidRDefault="003A65D3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:rsidR="003A65D3" w:rsidRPr="0097301D" w:rsidRDefault="003A65D3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3A65D3" w:rsidRPr="00677F46">
        <w:trPr>
          <w:gridBefore w:val="1"/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3A65D3" w:rsidRPr="00677F46">
        <w:trPr>
          <w:gridBefore w:val="1"/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3A65D3" w:rsidRPr="00677F46">
        <w:trPr>
          <w:gridBefore w:val="1"/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3A65D3" w:rsidRPr="00677F46">
        <w:trPr>
          <w:gridBefore w:val="1"/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3A65D3" w:rsidRPr="00677F46">
        <w:trPr>
          <w:gridBefore w:val="1"/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3A65D3" w:rsidRPr="00677F46">
        <w:trPr>
          <w:gridBefore w:val="1"/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3A65D3" w:rsidRPr="00677F46">
        <w:trPr>
          <w:gridBefore w:val="1"/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3A65D3" w:rsidRPr="00677F46">
        <w:trPr>
          <w:gridBefore w:val="1"/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3A65D3" w:rsidRPr="00677F46">
        <w:trPr>
          <w:gridBefore w:val="1"/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gridSpan w:val="2"/>
            <w:shd w:val="clear" w:color="auto" w:fill="FFFFFF"/>
          </w:tcPr>
          <w:p w:rsidR="003A65D3" w:rsidRPr="00677F46" w:rsidRDefault="003A65D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3A65D3" w:rsidRPr="000956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A0"/>
        </w:tblPrEx>
        <w:trPr>
          <w:gridAfter w:val="1"/>
          <w:wAfter w:w="118" w:type="dxa"/>
        </w:trPr>
        <w:tc>
          <w:tcPr>
            <w:tcW w:w="3397" w:type="dxa"/>
            <w:gridSpan w:val="9"/>
          </w:tcPr>
          <w:p w:rsidR="003A65D3" w:rsidRPr="00632806" w:rsidRDefault="003A65D3" w:rsidP="00632806">
            <w:pPr>
              <w:pStyle w:val="Title"/>
              <w:jc w:val="left"/>
              <w:rPr>
                <w:b/>
                <w:szCs w:val="24"/>
              </w:rPr>
            </w:pPr>
            <w:r w:rsidRPr="00632806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  <w:gridSpan w:val="7"/>
          </w:tcPr>
          <w:p w:rsidR="003A65D3" w:rsidRPr="00632806" w:rsidRDefault="003A65D3" w:rsidP="00632806">
            <w:pPr>
              <w:pStyle w:val="Title"/>
              <w:jc w:val="left"/>
              <w:rPr>
                <w:szCs w:val="24"/>
              </w:rPr>
            </w:pPr>
          </w:p>
        </w:tc>
        <w:tc>
          <w:tcPr>
            <w:tcW w:w="2156" w:type="dxa"/>
            <w:gridSpan w:val="8"/>
          </w:tcPr>
          <w:p w:rsidR="003A65D3" w:rsidRPr="00632806" w:rsidRDefault="003A65D3" w:rsidP="00632806">
            <w:pPr>
              <w:pStyle w:val="Title"/>
              <w:jc w:val="left"/>
              <w:rPr>
                <w:szCs w:val="24"/>
              </w:rPr>
            </w:pPr>
          </w:p>
        </w:tc>
      </w:tr>
      <w:tr w:rsidR="003A65D3" w:rsidRPr="000956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A0"/>
        </w:tblPrEx>
        <w:trPr>
          <w:gridAfter w:val="1"/>
          <w:wAfter w:w="118" w:type="dxa"/>
        </w:trPr>
        <w:tc>
          <w:tcPr>
            <w:tcW w:w="3397" w:type="dxa"/>
            <w:gridSpan w:val="9"/>
          </w:tcPr>
          <w:p w:rsidR="003A65D3" w:rsidRPr="00632806" w:rsidRDefault="003A65D3" w:rsidP="00632806">
            <w:pPr>
              <w:pStyle w:val="Title"/>
              <w:jc w:val="left"/>
              <w:rPr>
                <w:szCs w:val="24"/>
              </w:rPr>
            </w:pPr>
            <w:r w:rsidRPr="00632806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  <w:gridSpan w:val="7"/>
          </w:tcPr>
          <w:p w:rsidR="003A65D3" w:rsidRPr="00632806" w:rsidRDefault="003A65D3" w:rsidP="00632806">
            <w:pPr>
              <w:pStyle w:val="Title"/>
              <w:jc w:val="left"/>
              <w:rPr>
                <w:szCs w:val="24"/>
              </w:rPr>
            </w:pPr>
            <w:r w:rsidRPr="00632806">
              <w:rPr>
                <w:szCs w:val="24"/>
              </w:rPr>
              <w:t>______________</w:t>
            </w:r>
          </w:p>
          <w:p w:rsidR="003A65D3" w:rsidRPr="00632806" w:rsidRDefault="003A65D3" w:rsidP="00632806">
            <w:pPr>
              <w:pStyle w:val="Title"/>
              <w:ind w:right="-108"/>
              <w:rPr>
                <w:szCs w:val="24"/>
                <w:vertAlign w:val="superscript"/>
              </w:rPr>
            </w:pPr>
            <w:r w:rsidRPr="00632806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  <w:gridSpan w:val="8"/>
          </w:tcPr>
          <w:p w:rsidR="003A65D3" w:rsidRPr="00632806" w:rsidRDefault="003A65D3" w:rsidP="00632806">
            <w:pPr>
              <w:pStyle w:val="Title"/>
              <w:jc w:val="left"/>
              <w:rPr>
                <w:szCs w:val="24"/>
              </w:rPr>
            </w:pPr>
            <w:r w:rsidRPr="00632806">
              <w:rPr>
                <w:szCs w:val="24"/>
              </w:rPr>
              <w:t>______________________</w:t>
            </w:r>
          </w:p>
          <w:p w:rsidR="003A65D3" w:rsidRPr="00632806" w:rsidRDefault="003A65D3" w:rsidP="00632806">
            <w:pPr>
              <w:pStyle w:val="Title"/>
              <w:ind w:right="0"/>
              <w:rPr>
                <w:szCs w:val="24"/>
                <w:vertAlign w:val="superscript"/>
              </w:rPr>
            </w:pPr>
            <w:r w:rsidRPr="00632806">
              <w:rPr>
                <w:szCs w:val="24"/>
                <w:vertAlign w:val="superscript"/>
              </w:rPr>
              <w:t>(Ф.И.О.)</w:t>
            </w:r>
          </w:p>
        </w:tc>
      </w:tr>
      <w:tr w:rsidR="003A65D3" w:rsidRPr="000956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A0"/>
        </w:tblPrEx>
        <w:trPr>
          <w:gridAfter w:val="1"/>
          <w:wAfter w:w="118" w:type="dxa"/>
        </w:trPr>
        <w:tc>
          <w:tcPr>
            <w:tcW w:w="3397" w:type="dxa"/>
            <w:gridSpan w:val="9"/>
          </w:tcPr>
          <w:p w:rsidR="003A65D3" w:rsidRPr="00632806" w:rsidRDefault="003A65D3" w:rsidP="00632806">
            <w:pPr>
              <w:pStyle w:val="Title"/>
              <w:jc w:val="left"/>
              <w:rPr>
                <w:b/>
                <w:szCs w:val="24"/>
              </w:rPr>
            </w:pPr>
            <w:r w:rsidRPr="00632806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  <w:gridSpan w:val="7"/>
          </w:tcPr>
          <w:p w:rsidR="003A65D3" w:rsidRPr="00632806" w:rsidRDefault="003A65D3" w:rsidP="00632806">
            <w:pPr>
              <w:pStyle w:val="Title"/>
              <w:jc w:val="left"/>
              <w:rPr>
                <w:szCs w:val="24"/>
              </w:rPr>
            </w:pPr>
          </w:p>
        </w:tc>
        <w:tc>
          <w:tcPr>
            <w:tcW w:w="2156" w:type="dxa"/>
            <w:gridSpan w:val="8"/>
          </w:tcPr>
          <w:p w:rsidR="003A65D3" w:rsidRPr="00632806" w:rsidRDefault="003A65D3" w:rsidP="00632806">
            <w:pPr>
              <w:pStyle w:val="Title"/>
              <w:jc w:val="left"/>
              <w:rPr>
                <w:szCs w:val="24"/>
              </w:rPr>
            </w:pPr>
          </w:p>
        </w:tc>
      </w:tr>
      <w:tr w:rsidR="003A65D3" w:rsidRPr="000956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A0"/>
        </w:tblPrEx>
        <w:trPr>
          <w:gridAfter w:val="1"/>
          <w:wAfter w:w="118" w:type="dxa"/>
        </w:trPr>
        <w:tc>
          <w:tcPr>
            <w:tcW w:w="3397" w:type="dxa"/>
            <w:gridSpan w:val="9"/>
          </w:tcPr>
          <w:p w:rsidR="003A65D3" w:rsidRPr="00632806" w:rsidRDefault="003A65D3" w:rsidP="00632806">
            <w:pPr>
              <w:pStyle w:val="Title"/>
              <w:jc w:val="left"/>
              <w:rPr>
                <w:szCs w:val="24"/>
              </w:rPr>
            </w:pPr>
            <w:r w:rsidRPr="00632806">
              <w:rPr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1843" w:type="dxa"/>
            <w:gridSpan w:val="7"/>
          </w:tcPr>
          <w:p w:rsidR="003A65D3" w:rsidRPr="00632806" w:rsidRDefault="003A65D3" w:rsidP="00632806">
            <w:pPr>
              <w:pStyle w:val="Title"/>
              <w:jc w:val="left"/>
              <w:rPr>
                <w:szCs w:val="24"/>
              </w:rPr>
            </w:pPr>
            <w:r w:rsidRPr="00632806">
              <w:rPr>
                <w:szCs w:val="24"/>
              </w:rPr>
              <w:t>______________</w:t>
            </w:r>
          </w:p>
          <w:p w:rsidR="003A65D3" w:rsidRPr="00632806" w:rsidRDefault="003A65D3" w:rsidP="00632806">
            <w:pPr>
              <w:pStyle w:val="Title"/>
              <w:ind w:right="-108"/>
              <w:rPr>
                <w:szCs w:val="24"/>
                <w:vertAlign w:val="superscript"/>
              </w:rPr>
            </w:pPr>
            <w:r w:rsidRPr="00632806">
              <w:rPr>
                <w:szCs w:val="24"/>
                <w:vertAlign w:val="superscript"/>
              </w:rPr>
              <w:t>(Подпись)</w:t>
            </w:r>
          </w:p>
          <w:p w:rsidR="003A65D3" w:rsidRPr="00632806" w:rsidRDefault="003A65D3" w:rsidP="00632806">
            <w:pPr>
              <w:pStyle w:val="Title"/>
              <w:ind w:right="-108"/>
              <w:rPr>
                <w:szCs w:val="24"/>
                <w:vertAlign w:val="superscript"/>
              </w:rPr>
            </w:pPr>
            <w:r w:rsidRPr="00632806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  <w:gridSpan w:val="8"/>
          </w:tcPr>
          <w:p w:rsidR="003A65D3" w:rsidRPr="00632806" w:rsidRDefault="003A65D3" w:rsidP="00632806">
            <w:pPr>
              <w:pStyle w:val="Title"/>
              <w:jc w:val="left"/>
              <w:rPr>
                <w:szCs w:val="24"/>
              </w:rPr>
            </w:pPr>
            <w:r w:rsidRPr="00632806">
              <w:rPr>
                <w:szCs w:val="24"/>
                <w:u w:val="single"/>
                <w:lang w:eastAsia="ar-SA"/>
              </w:rPr>
              <w:t>О. А. Арестов</w:t>
            </w:r>
            <w:r w:rsidRPr="00632806">
              <w:rPr>
                <w:szCs w:val="24"/>
              </w:rPr>
              <w:t>_________</w:t>
            </w:r>
          </w:p>
          <w:p w:rsidR="003A65D3" w:rsidRPr="00632806" w:rsidRDefault="003A65D3" w:rsidP="00632806">
            <w:pPr>
              <w:pStyle w:val="Title"/>
              <w:ind w:right="0"/>
              <w:rPr>
                <w:szCs w:val="24"/>
                <w:vertAlign w:val="superscript"/>
              </w:rPr>
            </w:pPr>
            <w:r w:rsidRPr="00632806">
              <w:rPr>
                <w:szCs w:val="24"/>
                <w:vertAlign w:val="superscript"/>
              </w:rPr>
              <w:t>(Ф.И.О.)</w:t>
            </w:r>
          </w:p>
        </w:tc>
      </w:tr>
    </w:tbl>
    <w:p w:rsidR="003A65D3" w:rsidRPr="00B7568F" w:rsidRDefault="003A65D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t>3</w:t>
      </w:r>
    </w:p>
    <w:p w:rsidR="003A65D3" w:rsidRPr="00095654" w:rsidRDefault="003A65D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:rsidR="003A65D3" w:rsidRPr="0097301D" w:rsidRDefault="003A65D3" w:rsidP="0097301D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Pr="0097301D">
        <w:rPr>
          <w:rStyle w:val="fontstyle01"/>
          <w:sz w:val="24"/>
          <w:szCs w:val="24"/>
          <w:u w:val="single"/>
        </w:rPr>
        <w:t>Программные средства моделирования популяций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:rsidR="003A65D3" w:rsidRPr="00095654" w:rsidRDefault="003A65D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:rsidR="003A65D3" w:rsidRPr="00095654" w:rsidRDefault="003A65D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2. Цель практики</w:t>
      </w:r>
      <w:bookmarkStart w:id="1" w:name="_GoBack"/>
      <w:bookmarkEnd w:id="1"/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:rsidR="003A65D3" w:rsidRPr="00095654" w:rsidRDefault="003A65D3" w:rsidP="001A0D83">
      <w:pPr>
        <w:shd w:val="clear" w:color="auto" w:fill="FFFFFF"/>
        <w:tabs>
          <w:tab w:val="right" w:pos="6930"/>
        </w:tabs>
        <w:spacing w:before="80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:rsidR="003A65D3" w:rsidRPr="00095654" w:rsidRDefault="003A65D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:rsidR="003A65D3" w:rsidRPr="00095654" w:rsidRDefault="003A65D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:rsidR="003A65D3" w:rsidRPr="00095654" w:rsidRDefault="003A65D3" w:rsidP="001A0D83">
      <w:pPr>
        <w:shd w:val="clear" w:color="auto" w:fill="FFFFFF"/>
        <w:tabs>
          <w:tab w:val="right" w:pos="6930"/>
        </w:tabs>
        <w:spacing w:before="120"/>
        <w:rPr>
          <w:sz w:val="24"/>
          <w:szCs w:val="24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54"/>
      </w:tblGrid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54" w:type="dxa"/>
          </w:tcPr>
          <w:p w:rsidR="003A65D3" w:rsidRPr="00095654" w:rsidRDefault="003A65D3" w:rsidP="00C527B7">
            <w:pPr>
              <w:rPr>
                <w:b/>
                <w:sz w:val="24"/>
                <w:szCs w:val="24"/>
              </w:rPr>
            </w:pPr>
          </w:p>
        </w:tc>
      </w:tr>
    </w:tbl>
    <w:p w:rsidR="003A65D3" w:rsidRPr="00095654" w:rsidRDefault="003A65D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4</w:t>
      </w:r>
    </w:p>
    <w:p w:rsidR="003A65D3" w:rsidRPr="00095654" w:rsidRDefault="003A65D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-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094"/>
        <w:gridCol w:w="1489"/>
        <w:gridCol w:w="2975"/>
        <w:gridCol w:w="1195"/>
      </w:tblGrid>
      <w:tr w:rsidR="003A65D3" w:rsidRPr="00095654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left="86"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right="31"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left="439" w:right="475"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left="2" w:right="-21"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:rsidR="003A65D3" w:rsidRPr="00095654" w:rsidRDefault="003A65D3" w:rsidP="00C527B7">
            <w:pPr>
              <w:shd w:val="clear" w:color="auto" w:fill="FFFFFF"/>
              <w:ind w:left="2" w:right="-21"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3A65D3" w:rsidRPr="00095654" w:rsidRDefault="003A65D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5</w:t>
      </w:r>
    </w:p>
    <w:tbl>
      <w:tblPr>
        <w:tblW w:w="0" w:type="auto"/>
        <w:tblInd w:w="-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094"/>
        <w:gridCol w:w="1489"/>
        <w:gridCol w:w="2975"/>
        <w:gridCol w:w="1195"/>
      </w:tblGrid>
      <w:tr w:rsidR="003A65D3" w:rsidRPr="00095654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left="86"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right="31"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left="439" w:right="475"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left="2" w:right="-21"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:rsidR="003A65D3" w:rsidRPr="00095654" w:rsidRDefault="003A65D3" w:rsidP="00C527B7">
            <w:pPr>
              <w:shd w:val="clear" w:color="auto" w:fill="FFFFFF"/>
              <w:ind w:left="2" w:right="-21"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3A65D3" w:rsidRPr="00095654" w:rsidRDefault="003A65D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6</w:t>
      </w:r>
    </w:p>
    <w:tbl>
      <w:tblPr>
        <w:tblW w:w="0" w:type="auto"/>
        <w:tblInd w:w="-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094"/>
        <w:gridCol w:w="1489"/>
        <w:gridCol w:w="2975"/>
        <w:gridCol w:w="1195"/>
      </w:tblGrid>
      <w:tr w:rsidR="003A65D3" w:rsidRPr="00095654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left="86"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right="31"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left="439" w:right="475"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left="2" w:right="-21"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:rsidR="003A65D3" w:rsidRPr="00095654" w:rsidRDefault="003A65D3" w:rsidP="00C527B7">
            <w:pPr>
              <w:shd w:val="clear" w:color="auto" w:fill="FFFFFF"/>
              <w:ind w:left="2" w:right="-21"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3A65D3" w:rsidRPr="00095654" w:rsidRDefault="003A65D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7</w:t>
      </w:r>
    </w:p>
    <w:tbl>
      <w:tblPr>
        <w:tblW w:w="0" w:type="auto"/>
        <w:tblInd w:w="-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094"/>
        <w:gridCol w:w="1489"/>
        <w:gridCol w:w="2975"/>
        <w:gridCol w:w="1195"/>
      </w:tblGrid>
      <w:tr w:rsidR="003A65D3" w:rsidRPr="00095654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left="86"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right="31"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left="439" w:right="475"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3A65D3" w:rsidRPr="00095654" w:rsidRDefault="003A65D3" w:rsidP="00C527B7">
            <w:pPr>
              <w:shd w:val="clear" w:color="auto" w:fill="FFFFFF"/>
              <w:ind w:left="2" w:right="-21"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:rsidR="003A65D3" w:rsidRPr="00095654" w:rsidRDefault="003A65D3" w:rsidP="00C527B7">
            <w:pPr>
              <w:shd w:val="clear" w:color="auto" w:fill="FFFFFF"/>
              <w:ind w:left="2" w:right="-21"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:rsidR="003A65D3" w:rsidRPr="00095654" w:rsidRDefault="003A65D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3A65D3" w:rsidRPr="00095654" w:rsidRDefault="003A65D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8</w:t>
      </w:r>
    </w:p>
    <w:p w:rsidR="003A65D3" w:rsidRPr="00095654" w:rsidRDefault="003A65D3" w:rsidP="0020692C">
      <w:pPr>
        <w:pStyle w:val="ListParagraph"/>
        <w:numPr>
          <w:ilvl w:val="0"/>
          <w:numId w:val="33"/>
        </w:numPr>
        <w:shd w:val="clear" w:color="auto" w:fill="FFFFFF"/>
        <w:adjustRightInd w:val="0"/>
        <w:ind w:left="360"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W w:w="74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50"/>
        <w:gridCol w:w="1850"/>
        <w:gridCol w:w="1850"/>
        <w:gridCol w:w="1850"/>
      </w:tblGrid>
      <w:tr w:rsidR="003A65D3" w:rsidRPr="00095654">
        <w:tc>
          <w:tcPr>
            <w:tcW w:w="1850" w:type="dxa"/>
            <w:vAlign w:val="center"/>
          </w:tcPr>
          <w:p w:rsidR="003A65D3" w:rsidRPr="00632806" w:rsidRDefault="003A65D3" w:rsidP="00095654">
            <w:pPr>
              <w:rPr>
                <w:sz w:val="20"/>
                <w:szCs w:val="24"/>
              </w:rPr>
            </w:pPr>
            <w:r w:rsidRPr="00632806">
              <w:rPr>
                <w:sz w:val="20"/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:rsidR="003A65D3" w:rsidRPr="00632806" w:rsidRDefault="003A65D3" w:rsidP="00632806">
            <w:pPr>
              <w:pStyle w:val="ListParagraph"/>
              <w:ind w:left="0" w:firstLine="0"/>
              <w:jc w:val="center"/>
              <w:rPr>
                <w:sz w:val="20"/>
                <w:szCs w:val="24"/>
              </w:rPr>
            </w:pPr>
            <w:r w:rsidRPr="00632806">
              <w:rPr>
                <w:sz w:val="20"/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:rsidR="003A65D3" w:rsidRPr="00632806" w:rsidRDefault="003A65D3" w:rsidP="00632806">
            <w:pPr>
              <w:pStyle w:val="ListParagraph"/>
              <w:ind w:left="0" w:firstLine="0"/>
              <w:jc w:val="center"/>
              <w:rPr>
                <w:sz w:val="20"/>
                <w:szCs w:val="24"/>
              </w:rPr>
            </w:pPr>
            <w:r w:rsidRPr="00632806">
              <w:rPr>
                <w:sz w:val="20"/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:rsidR="003A65D3" w:rsidRPr="00632806" w:rsidRDefault="003A65D3" w:rsidP="00632806">
            <w:pPr>
              <w:pStyle w:val="ListParagraph"/>
              <w:ind w:left="0" w:firstLine="0"/>
              <w:jc w:val="center"/>
              <w:rPr>
                <w:sz w:val="20"/>
                <w:szCs w:val="24"/>
              </w:rPr>
            </w:pPr>
            <w:r w:rsidRPr="00632806">
              <w:rPr>
                <w:sz w:val="20"/>
                <w:szCs w:val="24"/>
              </w:rPr>
              <w:t>С инструктажем ознакомлен</w:t>
            </w:r>
          </w:p>
          <w:p w:rsidR="003A65D3" w:rsidRPr="00632806" w:rsidRDefault="003A65D3" w:rsidP="00632806">
            <w:pPr>
              <w:pStyle w:val="ListParagraph"/>
              <w:ind w:left="0" w:right="-44" w:firstLine="0"/>
              <w:jc w:val="center"/>
              <w:rPr>
                <w:sz w:val="20"/>
                <w:szCs w:val="24"/>
              </w:rPr>
            </w:pPr>
            <w:r w:rsidRPr="00632806">
              <w:rPr>
                <w:sz w:val="20"/>
                <w:szCs w:val="24"/>
              </w:rPr>
              <w:t>(подпись обучающегося, дата)</w:t>
            </w:r>
          </w:p>
        </w:tc>
      </w:tr>
      <w:tr w:rsidR="003A65D3" w:rsidRPr="00095654">
        <w:trPr>
          <w:trHeight w:val="1077"/>
        </w:trPr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 w:firstLine="0"/>
              <w:rPr>
                <w:sz w:val="20"/>
                <w:szCs w:val="24"/>
              </w:rPr>
            </w:pPr>
            <w:r w:rsidRPr="00632806">
              <w:rPr>
                <w:sz w:val="20"/>
                <w:szCs w:val="24"/>
              </w:rPr>
              <w:t>Инструктаж по охране труд</w:t>
            </w:r>
          </w:p>
        </w:tc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</w:tr>
      <w:tr w:rsidR="003A65D3" w:rsidRPr="00095654">
        <w:trPr>
          <w:trHeight w:val="1077"/>
        </w:trPr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 w:firstLine="0"/>
              <w:rPr>
                <w:sz w:val="20"/>
                <w:szCs w:val="24"/>
              </w:rPr>
            </w:pPr>
            <w:r w:rsidRPr="00632806">
              <w:rPr>
                <w:sz w:val="20"/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</w:tr>
      <w:tr w:rsidR="003A65D3" w:rsidRPr="00095654">
        <w:trPr>
          <w:trHeight w:val="1077"/>
        </w:trPr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 w:firstLine="0"/>
              <w:rPr>
                <w:sz w:val="20"/>
                <w:szCs w:val="24"/>
              </w:rPr>
            </w:pPr>
            <w:r w:rsidRPr="00632806">
              <w:rPr>
                <w:sz w:val="20"/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</w:tr>
      <w:tr w:rsidR="003A65D3" w:rsidRPr="00095654">
        <w:trPr>
          <w:trHeight w:val="1077"/>
        </w:trPr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 w:firstLine="0"/>
              <w:rPr>
                <w:sz w:val="20"/>
                <w:szCs w:val="24"/>
              </w:rPr>
            </w:pPr>
            <w:r w:rsidRPr="00632806">
              <w:rPr>
                <w:sz w:val="20"/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  <w:tc>
          <w:tcPr>
            <w:tcW w:w="1850" w:type="dxa"/>
          </w:tcPr>
          <w:p w:rsidR="003A65D3" w:rsidRPr="00632806" w:rsidRDefault="003A65D3" w:rsidP="00632806">
            <w:pPr>
              <w:pStyle w:val="ListParagraph"/>
              <w:ind w:left="0"/>
              <w:rPr>
                <w:sz w:val="20"/>
                <w:szCs w:val="24"/>
              </w:rPr>
            </w:pPr>
          </w:p>
        </w:tc>
      </w:tr>
    </w:tbl>
    <w:p w:rsidR="003A65D3" w:rsidRPr="00095654" w:rsidRDefault="003A65D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:rsidR="003A65D3" w:rsidRPr="00095654" w:rsidRDefault="003A65D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9</w:t>
      </w:r>
    </w:p>
    <w:p w:rsidR="003A65D3" w:rsidRPr="00095654" w:rsidRDefault="003A65D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:rsidR="003A65D3" w:rsidRPr="00095654" w:rsidRDefault="003A65D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:rsidR="003A65D3" w:rsidRPr="00095654" w:rsidRDefault="003A65D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:rsidR="003A65D3" w:rsidRPr="00095654" w:rsidRDefault="003A65D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00"/>
      </w:tblGrid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</w:tbl>
    <w:p w:rsidR="003A65D3" w:rsidRPr="00095654" w:rsidRDefault="003A65D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99"/>
      </w:tblGrid>
      <w:tr w:rsidR="003A65D3" w:rsidRPr="00095654">
        <w:trPr>
          <w:trHeight w:hRule="exact" w:val="284"/>
        </w:trPr>
        <w:tc>
          <w:tcPr>
            <w:tcW w:w="6899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899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899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899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899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899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</w:tbl>
    <w:p w:rsidR="003A65D3" w:rsidRPr="00095654" w:rsidRDefault="003A65D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:rsidR="003A65D3" w:rsidRPr="00095654" w:rsidRDefault="003A65D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W w:w="7396" w:type="dxa"/>
        <w:tblInd w:w="-106" w:type="dxa"/>
        <w:tblLayout w:type="fixed"/>
        <w:tblLook w:val="00A0"/>
      </w:tblPr>
      <w:tblGrid>
        <w:gridCol w:w="3397"/>
        <w:gridCol w:w="1843"/>
        <w:gridCol w:w="2156"/>
      </w:tblGrid>
      <w:tr w:rsidR="003A65D3" w:rsidRPr="00095654">
        <w:tc>
          <w:tcPr>
            <w:tcW w:w="3397" w:type="dxa"/>
          </w:tcPr>
          <w:p w:rsidR="003A65D3" w:rsidRPr="00632806" w:rsidRDefault="003A65D3" w:rsidP="00632806">
            <w:pPr>
              <w:pStyle w:val="Title"/>
              <w:ind w:left="-108"/>
              <w:jc w:val="left"/>
              <w:rPr>
                <w:szCs w:val="24"/>
              </w:rPr>
            </w:pPr>
            <w:r w:rsidRPr="00632806">
              <w:rPr>
                <w:szCs w:val="24"/>
              </w:rPr>
              <w:t xml:space="preserve">Руководитель практики </w:t>
            </w:r>
          </w:p>
          <w:p w:rsidR="003A65D3" w:rsidRPr="00632806" w:rsidRDefault="003A65D3" w:rsidP="00632806">
            <w:pPr>
              <w:pStyle w:val="Title"/>
              <w:ind w:left="-108"/>
              <w:jc w:val="left"/>
              <w:rPr>
                <w:szCs w:val="24"/>
              </w:rPr>
            </w:pPr>
            <w:r w:rsidRPr="00632806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:rsidR="003A65D3" w:rsidRPr="00632806" w:rsidRDefault="003A65D3" w:rsidP="00632806">
            <w:pPr>
              <w:pStyle w:val="Title"/>
              <w:jc w:val="left"/>
              <w:rPr>
                <w:szCs w:val="24"/>
              </w:rPr>
            </w:pPr>
            <w:r w:rsidRPr="00632806">
              <w:rPr>
                <w:szCs w:val="24"/>
              </w:rPr>
              <w:t>______________</w:t>
            </w:r>
          </w:p>
          <w:p w:rsidR="003A65D3" w:rsidRPr="00632806" w:rsidRDefault="003A65D3" w:rsidP="00632806">
            <w:pPr>
              <w:pStyle w:val="Title"/>
              <w:ind w:right="-108"/>
              <w:rPr>
                <w:szCs w:val="24"/>
                <w:vertAlign w:val="superscript"/>
              </w:rPr>
            </w:pPr>
            <w:r w:rsidRPr="00632806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:rsidR="003A65D3" w:rsidRPr="00632806" w:rsidRDefault="003A65D3" w:rsidP="00632806">
            <w:pPr>
              <w:pStyle w:val="Title"/>
              <w:jc w:val="left"/>
              <w:rPr>
                <w:szCs w:val="24"/>
              </w:rPr>
            </w:pPr>
            <w:r w:rsidRPr="00632806">
              <w:rPr>
                <w:szCs w:val="24"/>
                <w:u w:val="single"/>
                <w:lang w:eastAsia="ar-SA"/>
              </w:rPr>
              <w:t>О. А. Арестов</w:t>
            </w:r>
            <w:r w:rsidRPr="00632806">
              <w:rPr>
                <w:szCs w:val="24"/>
              </w:rPr>
              <w:t>_</w:t>
            </w:r>
          </w:p>
          <w:p w:rsidR="003A65D3" w:rsidRPr="00632806" w:rsidRDefault="003A65D3" w:rsidP="00632806">
            <w:pPr>
              <w:pStyle w:val="Title"/>
              <w:ind w:right="0"/>
              <w:jc w:val="left"/>
              <w:rPr>
                <w:szCs w:val="24"/>
                <w:vertAlign w:val="superscript"/>
              </w:rPr>
            </w:pPr>
            <w:r w:rsidRPr="00632806">
              <w:rPr>
                <w:szCs w:val="24"/>
                <w:vertAlign w:val="superscript"/>
              </w:rPr>
              <w:t>(Ф.И.О.)</w:t>
            </w:r>
          </w:p>
        </w:tc>
      </w:tr>
    </w:tbl>
    <w:p w:rsidR="003A65D3" w:rsidRPr="00095654" w:rsidRDefault="003A65D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:rsidR="003A65D3" w:rsidRPr="00095654" w:rsidRDefault="003A65D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:rsidR="003A65D3" w:rsidRPr="00095654" w:rsidRDefault="003A65D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10</w:t>
      </w:r>
    </w:p>
    <w:p w:rsidR="003A65D3" w:rsidRPr="00095654" w:rsidRDefault="003A65D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:rsidR="003A65D3" w:rsidRPr="00095654" w:rsidRDefault="003A65D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:rsidR="003A65D3" w:rsidRPr="00095654" w:rsidRDefault="003A65D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00"/>
      </w:tblGrid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6900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</w:tbl>
    <w:p w:rsidR="003A65D3" w:rsidRPr="00095654" w:rsidRDefault="003A65D3" w:rsidP="001A0D83">
      <w:pPr>
        <w:shd w:val="clear" w:color="auto" w:fill="FFFFFF"/>
        <w:ind w:left="7"/>
        <w:rPr>
          <w:sz w:val="24"/>
          <w:szCs w:val="24"/>
        </w:rPr>
      </w:pPr>
    </w:p>
    <w:p w:rsidR="003A65D3" w:rsidRPr="00095654" w:rsidRDefault="003A65D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:rsidR="003A65D3" w:rsidRPr="00095654" w:rsidRDefault="003A65D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:rsidR="003A65D3" w:rsidRPr="00095654" w:rsidRDefault="003A65D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>практики от Университета _______________ _________________</w:t>
      </w:r>
    </w:p>
    <w:p w:rsidR="003A65D3" w:rsidRPr="00095654" w:rsidRDefault="003A65D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:rsidR="003A65D3" w:rsidRPr="00095654" w:rsidRDefault="003A65D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:rsidR="003A65D3" w:rsidRPr="00095654" w:rsidRDefault="003A65D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11</w:t>
      </w:r>
    </w:p>
    <w:p w:rsidR="003A65D3" w:rsidRPr="00095654" w:rsidRDefault="003A65D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:rsidR="003A65D3" w:rsidRPr="00095654" w:rsidRDefault="003A65D3" w:rsidP="001A0D83">
      <w:pPr>
        <w:rPr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05"/>
      </w:tblGrid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  <w:tr w:rsidR="003A65D3" w:rsidRPr="00095654">
        <w:trPr>
          <w:trHeight w:hRule="exact" w:val="284"/>
        </w:trPr>
        <w:tc>
          <w:tcPr>
            <w:tcW w:w="7005" w:type="dxa"/>
          </w:tcPr>
          <w:p w:rsidR="003A65D3" w:rsidRPr="00095654" w:rsidRDefault="003A65D3" w:rsidP="00C527B7">
            <w:pPr>
              <w:rPr>
                <w:sz w:val="24"/>
                <w:szCs w:val="24"/>
              </w:rPr>
            </w:pPr>
          </w:p>
        </w:tc>
      </w:tr>
    </w:tbl>
    <w:p w:rsidR="003A65D3" w:rsidRPr="003C7087" w:rsidRDefault="003A65D3" w:rsidP="001A0D83">
      <w:pPr>
        <w:rPr>
          <w:lang w:val="en-US"/>
        </w:rPr>
        <w:sectPr w:rsidR="003A65D3" w:rsidRPr="003C7087" w:rsidSect="00C527B7">
          <w:headerReference w:type="default" r:id="rId7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:rsidR="003A65D3" w:rsidRPr="003C7087" w:rsidRDefault="003A65D3" w:rsidP="009D73D8">
      <w:pPr>
        <w:pStyle w:val="Heading1"/>
        <w:numPr>
          <w:ilvl w:val="0"/>
          <w:numId w:val="0"/>
        </w:numPr>
        <w:jc w:val="left"/>
        <w:rPr>
          <w:lang w:val="en-US"/>
        </w:rPr>
      </w:pPr>
    </w:p>
    <w:sectPr w:rsidR="003A65D3" w:rsidRPr="003C7087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5D3" w:rsidRDefault="003A65D3" w:rsidP="00956B7D">
      <w:r>
        <w:separator/>
      </w:r>
    </w:p>
  </w:endnote>
  <w:endnote w:type="continuationSeparator" w:id="1">
    <w:p w:rsidR="003A65D3" w:rsidRDefault="003A65D3" w:rsidP="00956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5D3" w:rsidRDefault="003A65D3" w:rsidP="00956B7D">
      <w:r>
        <w:separator/>
      </w:r>
    </w:p>
  </w:footnote>
  <w:footnote w:type="continuationSeparator" w:id="1">
    <w:p w:rsidR="003A65D3" w:rsidRDefault="003A65D3" w:rsidP="00956B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D3" w:rsidRDefault="003A65D3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0B60E2E"/>
    <w:multiLevelType w:val="multilevel"/>
    <w:tmpl w:val="485428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cs="Times New Roman" w:hint="default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cs="Times New Roman" w:hint="default"/>
        <w:w w:val="100"/>
        <w:sz w:val="28"/>
        <w:szCs w:val="28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hint="default"/>
        <w:w w:val="100"/>
        <w:sz w:val="28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</w:rPr>
    </w:lvl>
  </w:abstractNum>
  <w:abstractNum w:abstractNumId="5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hint="default"/>
        <w:strike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6">
    <w:nsid w:val="4AEF795F"/>
    <w:multiLevelType w:val="multilevel"/>
    <w:tmpl w:val="F10C234C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7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cs="Times New Roman"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cs="Times New Roman" w:hint="default"/>
      </w:rPr>
    </w:lvl>
  </w:abstractNum>
  <w:abstractNum w:abstractNumId="2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cs="Times New Roman" w:hint="default"/>
        <w:b/>
        <w:bCs/>
        <w:spacing w:val="0"/>
        <w:w w:val="99"/>
        <w:sz w:val="32"/>
        <w:szCs w:val="32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</w:rPr>
    </w:lvl>
  </w:abstractNum>
  <w:abstractNum w:abstractNumId="23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cs="Times New Roman"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29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FAD"/>
    <w:rsid w:val="00002D90"/>
    <w:rsid w:val="0001611C"/>
    <w:rsid w:val="00037753"/>
    <w:rsid w:val="00045528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18D9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9638B"/>
    <w:rsid w:val="003A65D3"/>
    <w:rsid w:val="003B5E49"/>
    <w:rsid w:val="003B6531"/>
    <w:rsid w:val="003C7087"/>
    <w:rsid w:val="003D0242"/>
    <w:rsid w:val="003D5044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C1638"/>
    <w:rsid w:val="004C3FAD"/>
    <w:rsid w:val="004F693F"/>
    <w:rsid w:val="00502B94"/>
    <w:rsid w:val="00502C4C"/>
    <w:rsid w:val="005566FA"/>
    <w:rsid w:val="005673E3"/>
    <w:rsid w:val="005703B4"/>
    <w:rsid w:val="00582E66"/>
    <w:rsid w:val="005A1829"/>
    <w:rsid w:val="005A5F5F"/>
    <w:rsid w:val="006172BA"/>
    <w:rsid w:val="00621C79"/>
    <w:rsid w:val="00631DAC"/>
    <w:rsid w:val="00632806"/>
    <w:rsid w:val="00645E66"/>
    <w:rsid w:val="00646BC0"/>
    <w:rsid w:val="00671257"/>
    <w:rsid w:val="00677F46"/>
    <w:rsid w:val="00680122"/>
    <w:rsid w:val="006D100F"/>
    <w:rsid w:val="006D2D49"/>
    <w:rsid w:val="00703213"/>
    <w:rsid w:val="00704714"/>
    <w:rsid w:val="00734756"/>
    <w:rsid w:val="00734FCC"/>
    <w:rsid w:val="007352FD"/>
    <w:rsid w:val="0073749C"/>
    <w:rsid w:val="00747FC7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E191C"/>
    <w:rsid w:val="007F31E9"/>
    <w:rsid w:val="0080328E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7301D"/>
    <w:rsid w:val="00982110"/>
    <w:rsid w:val="00983244"/>
    <w:rsid w:val="009840B2"/>
    <w:rsid w:val="00991BDA"/>
    <w:rsid w:val="0099509E"/>
    <w:rsid w:val="009957DD"/>
    <w:rsid w:val="009963DC"/>
    <w:rsid w:val="009C7030"/>
    <w:rsid w:val="009D70BB"/>
    <w:rsid w:val="009D73D8"/>
    <w:rsid w:val="00A61FF6"/>
    <w:rsid w:val="00A63ED7"/>
    <w:rsid w:val="00AA5113"/>
    <w:rsid w:val="00AF4430"/>
    <w:rsid w:val="00B60F63"/>
    <w:rsid w:val="00B70238"/>
    <w:rsid w:val="00B7568F"/>
    <w:rsid w:val="00B81E5D"/>
    <w:rsid w:val="00B85872"/>
    <w:rsid w:val="00BB788C"/>
    <w:rsid w:val="00BD7C1B"/>
    <w:rsid w:val="00BD7FBA"/>
    <w:rsid w:val="00BE3AE1"/>
    <w:rsid w:val="00BE4009"/>
    <w:rsid w:val="00BF5FBF"/>
    <w:rsid w:val="00C17027"/>
    <w:rsid w:val="00C21770"/>
    <w:rsid w:val="00C527B7"/>
    <w:rsid w:val="00C70CA4"/>
    <w:rsid w:val="00C90CF7"/>
    <w:rsid w:val="00C973AE"/>
    <w:rsid w:val="00CB1308"/>
    <w:rsid w:val="00CC213B"/>
    <w:rsid w:val="00CE313A"/>
    <w:rsid w:val="00D63596"/>
    <w:rsid w:val="00D65130"/>
    <w:rsid w:val="00D72163"/>
    <w:rsid w:val="00D77B3F"/>
    <w:rsid w:val="00D851DA"/>
    <w:rsid w:val="00D871DA"/>
    <w:rsid w:val="00DD31F1"/>
    <w:rsid w:val="00DD3FBF"/>
    <w:rsid w:val="00DD5493"/>
    <w:rsid w:val="00DF7D5C"/>
    <w:rsid w:val="00E03A2C"/>
    <w:rsid w:val="00E11135"/>
    <w:rsid w:val="00E2392F"/>
    <w:rsid w:val="00E4631F"/>
    <w:rsid w:val="00E524B1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11DF4"/>
    <w:rsid w:val="00F3343C"/>
    <w:rsid w:val="00F43DD3"/>
    <w:rsid w:val="00F43EF8"/>
    <w:rsid w:val="00F63042"/>
    <w:rsid w:val="00F74801"/>
    <w:rsid w:val="00F864D3"/>
    <w:rsid w:val="00F910A4"/>
    <w:rsid w:val="00F94FAC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70CC3"/>
    <w:pPr>
      <w:widowControl w:val="0"/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b/>
      <w:sz w:val="24"/>
      <w:szCs w:val="32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0D83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28FC"/>
    <w:rPr>
      <w:rFonts w:ascii="Times New Roman" w:hAnsi="Times New Roman" w:cs="Times New Roman"/>
      <w:b/>
      <w:sz w:val="32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A0D83"/>
    <w:rPr>
      <w:rFonts w:ascii="Calibri Light" w:hAnsi="Calibri Light" w:cs="Times New Roman"/>
      <w:color w:val="1F4D78"/>
      <w:sz w:val="24"/>
      <w:szCs w:val="24"/>
    </w:rPr>
  </w:style>
  <w:style w:type="paragraph" w:customStyle="1" w:styleId="1">
    <w:name w:val="Стиль1"/>
    <w:basedOn w:val="Bibliography"/>
    <w:next w:val="Normal"/>
    <w:link w:val="10"/>
    <w:autoRedefine/>
    <w:uiPriority w:val="99"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0">
    <w:name w:val="Стиль1 Знак"/>
    <w:basedOn w:val="DefaultParagraphFont"/>
    <w:link w:val="1"/>
    <w:uiPriority w:val="99"/>
    <w:locked/>
    <w:rsid w:val="00F864D3"/>
    <w:rPr>
      <w:rFonts w:ascii="Times New Roman" w:eastAsia="Times New Roman" w:hAnsi="Times New Roman" w:cs="Times New Roman"/>
      <w:kern w:val="24"/>
      <w:sz w:val="24"/>
      <w:lang w:eastAsia="ar-SA" w:bidi="ar-SA"/>
    </w:rPr>
  </w:style>
  <w:style w:type="paragraph" w:styleId="Bibliography">
    <w:name w:val="Bibliography"/>
    <w:basedOn w:val="Normal"/>
    <w:next w:val="Normal"/>
    <w:uiPriority w:val="99"/>
    <w:semiHidden/>
    <w:rsid w:val="00F864D3"/>
  </w:style>
  <w:style w:type="paragraph" w:styleId="Subtitle">
    <w:name w:val="Subtitle"/>
    <w:basedOn w:val="Heading1"/>
    <w:next w:val="Normal"/>
    <w:link w:val="SubtitleChar"/>
    <w:uiPriority w:val="99"/>
    <w:qFormat/>
    <w:rsid w:val="009110E7"/>
    <w:pPr>
      <w:numPr>
        <w:numId w:val="2"/>
      </w:numPr>
      <w:ind w:left="357" w:hanging="357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110E7"/>
    <w:rPr>
      <w:rFonts w:ascii="Times New Roman" w:hAnsi="Times New Roman" w:cs="Times New Roman"/>
      <w:b/>
      <w:color w:val="000000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99"/>
    <w:rsid w:val="00970CC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70CC3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99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Normal"/>
    <w:uiPriority w:val="99"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TableGrid">
    <w:name w:val="Table Grid"/>
    <w:basedOn w:val="TableNormal"/>
    <w:uiPriority w:val="99"/>
    <w:rsid w:val="00970CC3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99"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sz w:val="32"/>
    </w:rPr>
  </w:style>
  <w:style w:type="paragraph" w:styleId="TOC1">
    <w:name w:val="toc 1"/>
    <w:basedOn w:val="Normal"/>
    <w:next w:val="Normal"/>
    <w:autoRedefine/>
    <w:uiPriority w:val="99"/>
    <w:semiHidden/>
    <w:rsid w:val="00970CC3"/>
    <w:pPr>
      <w:spacing w:after="100"/>
    </w:pPr>
  </w:style>
  <w:style w:type="character" w:styleId="Hyperlink">
    <w:name w:val="Hyperlink"/>
    <w:basedOn w:val="DefaultParagraphFont"/>
    <w:uiPriority w:val="99"/>
    <w:rsid w:val="00970CC3"/>
    <w:rPr>
      <w:rFonts w:cs="Times New Roman"/>
      <w:color w:val="auto"/>
      <w:u w:val="single"/>
    </w:rPr>
  </w:style>
  <w:style w:type="character" w:styleId="Emphasis">
    <w:name w:val="Emphasis"/>
    <w:basedOn w:val="DefaultParagraphFont"/>
    <w:uiPriority w:val="99"/>
    <w:qFormat/>
    <w:rsid w:val="00B85872"/>
    <w:rPr>
      <w:rFonts w:cs="Times New Roman"/>
      <w:i/>
      <w:iCs/>
    </w:rPr>
  </w:style>
  <w:style w:type="character" w:customStyle="1" w:styleId="FontStyle92">
    <w:name w:val="Font Style92"/>
    <w:uiPriority w:val="99"/>
    <w:rsid w:val="00B81E5D"/>
    <w:rPr>
      <w:rFonts w:ascii="Times New Roman" w:hAnsi="Times New Roman"/>
      <w:b/>
      <w:sz w:val="20"/>
    </w:rPr>
  </w:style>
  <w:style w:type="paragraph" w:customStyle="1" w:styleId="Style32">
    <w:name w:val="Style32"/>
    <w:basedOn w:val="Normal"/>
    <w:uiPriority w:val="99"/>
    <w:rsid w:val="00B81E5D"/>
    <w:pPr>
      <w:adjustRightInd w:val="0"/>
    </w:pPr>
    <w:rPr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F4430"/>
    <w:rPr>
      <w:rFonts w:ascii="Courier New" w:hAnsi="Courier New" w:cs="Courier New"/>
      <w:sz w:val="20"/>
      <w:szCs w:val="20"/>
      <w:lang w:eastAsia="ru-RU"/>
    </w:rPr>
  </w:style>
  <w:style w:type="paragraph" w:customStyle="1" w:styleId="s3">
    <w:name w:val="s_3"/>
    <w:basedOn w:val="Normal"/>
    <w:uiPriority w:val="99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Normal"/>
    <w:uiPriority w:val="99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Normal"/>
    <w:uiPriority w:val="99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Normal"/>
    <w:uiPriority w:val="99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uiPriority w:val="99"/>
    <w:rsid w:val="00F910A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1"/>
    <w:uiPriority w:val="99"/>
    <w:rsid w:val="00E111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956B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6B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956B7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56B7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956B7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56B7D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rsid w:val="009C7030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955B1A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Style9">
    <w:name w:val="Style9"/>
    <w:basedOn w:val="Normal"/>
    <w:uiPriority w:val="99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Normal"/>
    <w:uiPriority w:val="99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Normal"/>
    <w:uiPriority w:val="99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Normal"/>
    <w:uiPriority w:val="99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Normal"/>
    <w:uiPriority w:val="99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uiPriority w:val="99"/>
    <w:rsid w:val="001B61D5"/>
    <w:rPr>
      <w:rFonts w:ascii="Times New Roman" w:hAnsi="Times New Roman"/>
      <w:b/>
      <w:i/>
      <w:sz w:val="20"/>
    </w:rPr>
  </w:style>
  <w:style w:type="character" w:customStyle="1" w:styleId="FontStyle91">
    <w:name w:val="Font Style91"/>
    <w:uiPriority w:val="99"/>
    <w:rsid w:val="001B61D5"/>
    <w:rPr>
      <w:rFonts w:ascii="Times New Roman" w:hAnsi="Times New Roman"/>
      <w:b/>
      <w:sz w:val="12"/>
    </w:rPr>
  </w:style>
  <w:style w:type="character" w:customStyle="1" w:styleId="FontStyle93">
    <w:name w:val="Font Style93"/>
    <w:uiPriority w:val="99"/>
    <w:rsid w:val="001B61D5"/>
    <w:rPr>
      <w:rFonts w:ascii="Times New Roman" w:hAnsi="Times New Roman"/>
      <w:b/>
      <w:sz w:val="18"/>
    </w:rPr>
  </w:style>
  <w:style w:type="paragraph" w:customStyle="1" w:styleId="a">
    <w:name w:val="Книга"/>
    <w:link w:val="a0"/>
    <w:uiPriority w:val="99"/>
    <w:rsid w:val="005703B4"/>
    <w:pPr>
      <w:suppressAutoHyphens/>
      <w:spacing w:line="360" w:lineRule="auto"/>
      <w:ind w:firstLine="709"/>
      <w:jc w:val="both"/>
    </w:pPr>
    <w:rPr>
      <w:rFonts w:ascii="Times New Roman" w:eastAsia="Times New Roman" w:hAnsi="Times New Roman"/>
      <w:kern w:val="20"/>
      <w:sz w:val="28"/>
    </w:rPr>
  </w:style>
  <w:style w:type="character" w:customStyle="1" w:styleId="a0">
    <w:name w:val="Книга Знак"/>
    <w:link w:val="a"/>
    <w:uiPriority w:val="99"/>
    <w:locked/>
    <w:rsid w:val="005703B4"/>
    <w:rPr>
      <w:rFonts w:ascii="Times New Roman" w:hAnsi="Times New Roman"/>
      <w:kern w:val="20"/>
      <w:sz w:val="22"/>
      <w:lang w:eastAsia="ru-RU"/>
    </w:rPr>
  </w:style>
  <w:style w:type="paragraph" w:styleId="TOC3">
    <w:name w:val="toc 3"/>
    <w:basedOn w:val="Normal"/>
    <w:next w:val="Normal"/>
    <w:autoRedefine/>
    <w:uiPriority w:val="99"/>
    <w:semiHidden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243F5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43F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43F5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3F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43F55"/>
    <w:rPr>
      <w:b/>
      <w:bCs/>
    </w:rPr>
  </w:style>
  <w:style w:type="character" w:customStyle="1" w:styleId="fontstyle01">
    <w:name w:val="fontstyle01"/>
    <w:basedOn w:val="DefaultParagraphFont"/>
    <w:uiPriority w:val="99"/>
    <w:rsid w:val="00002D90"/>
    <w:rPr>
      <w:rFonts w:ascii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09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581</TotalTime>
  <Pages>8</Pages>
  <Words>622</Words>
  <Characters>3547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XTreme.ws</cp:lastModifiedBy>
  <cp:revision>45</cp:revision>
  <cp:lastPrinted>2021-05-21T05:56:00Z</cp:lastPrinted>
  <dcterms:created xsi:type="dcterms:W3CDTF">2020-11-03T02:05:00Z</dcterms:created>
  <dcterms:modified xsi:type="dcterms:W3CDTF">2021-05-21T05:59:00Z</dcterms:modified>
</cp:coreProperties>
</file>